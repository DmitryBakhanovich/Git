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479" w:rsidRDefault="00750CA7" w:rsidP="00FD4479">
      <w:pPr>
        <w:pStyle w:val="Heading1"/>
      </w:pPr>
      <w:bookmarkStart w:id="0" w:name="_Toc319461702"/>
      <w:bookmarkStart w:id="1" w:name="_Toc320508139"/>
      <w:bookmarkStart w:id="2" w:name="_Toc320624559"/>
      <w:bookmarkStart w:id="3" w:name="_Toc320697775"/>
      <w:r>
        <w:t>P</w:t>
      </w:r>
      <w:r w:rsidR="00FD4479">
        <w:t>rerequisites Task</w:t>
      </w:r>
      <w:bookmarkEnd w:id="0"/>
      <w:bookmarkEnd w:id="1"/>
      <w:r w:rsidR="00FD4479">
        <w:t xml:space="preserve"> Information</w:t>
      </w:r>
      <w:bookmarkEnd w:id="2"/>
      <w:bookmarkEnd w:id="3"/>
    </w:p>
    <w:p w:rsidR="00FD4479" w:rsidRDefault="00FD4479" w:rsidP="00FD4479"/>
    <w:p w:rsidR="00FD4479" w:rsidRDefault="00FD4479" w:rsidP="00FD4479">
      <w:pPr>
        <w:pStyle w:val="Heading2"/>
      </w:pPr>
      <w:bookmarkStart w:id="4" w:name="_Toc313434012"/>
      <w:bookmarkStart w:id="5" w:name="_Toc319461703"/>
      <w:bookmarkStart w:id="6" w:name="_Toc320508140"/>
      <w:bookmarkStart w:id="7" w:name="_Toc320624560"/>
      <w:bookmarkStart w:id="8" w:name="_Toc320697776"/>
      <w:r>
        <w:t>Passwords Index</w:t>
      </w:r>
      <w:bookmarkEnd w:id="4"/>
      <w:bookmarkEnd w:id="5"/>
      <w:bookmarkEnd w:id="6"/>
      <w:bookmarkEnd w:id="7"/>
      <w:bookmarkEnd w:id="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4929"/>
      </w:tblGrid>
      <w:tr w:rsidR="00FD4479" w:rsidTr="00716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FD4479" w:rsidRDefault="00FD4479" w:rsidP="00716499"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551" w:type="dxa"/>
          </w:tcPr>
          <w:p w:rsidR="00FD4479" w:rsidRDefault="00FD4479" w:rsidP="00716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929" w:type="dxa"/>
          </w:tcPr>
          <w:p w:rsidR="00FD4479" w:rsidRDefault="00FD4479" w:rsidP="00716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FD4479" w:rsidTr="0071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root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rootadmin</w:t>
            </w:r>
            <w:proofErr w:type="spellEnd"/>
            <w:r>
              <w:t>”</w:t>
            </w:r>
          </w:p>
        </w:tc>
      </w:tr>
      <w:tr w:rsidR="00FD4479" w:rsidTr="0071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oracleadmin</w:t>
            </w:r>
            <w:proofErr w:type="spellEnd"/>
            <w:r>
              <w:t>”</w:t>
            </w:r>
          </w:p>
        </w:tc>
      </w:tr>
      <w:tr w:rsidR="00FD4479" w:rsidTr="0071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4479" w:rsidTr="0071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</w:t>
            </w:r>
            <w:proofErr w:type="spellEnd"/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Hlk313277162"/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  <w:bookmarkEnd w:id="9"/>
          </w:p>
        </w:tc>
      </w:tr>
      <w:tr w:rsidR="00FD4479" w:rsidTr="0071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551" w:type="dxa"/>
            <w:tcBorders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system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</w:p>
        </w:tc>
      </w:tr>
      <w:tr w:rsidR="00FD4479" w:rsidTr="0071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551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479" w:rsidTr="0071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FD4479" w:rsidRPr="009979F3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FD4479" w:rsidRPr="009979F3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FD4479" w:rsidTr="0071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479" w:rsidTr="0071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4479" w:rsidRDefault="00FD4479" w:rsidP="00FD4479"/>
    <w:p w:rsidR="00FD4479" w:rsidRDefault="00FD4479" w:rsidP="00FD4479">
      <w:pPr>
        <w:pStyle w:val="Heading2"/>
      </w:pPr>
      <w:r>
        <w:t xml:space="preserve"> </w:t>
      </w:r>
      <w:bookmarkStart w:id="10" w:name="_Toc313434013"/>
      <w:bookmarkStart w:id="11" w:name="_Toc319461704"/>
      <w:bookmarkStart w:id="12" w:name="_Toc320508141"/>
      <w:bookmarkStart w:id="13" w:name="_Toc320624561"/>
      <w:bookmarkStart w:id="14" w:name="_Toc320697777"/>
      <w:r>
        <w:t>Folder Paths Index</w:t>
      </w:r>
      <w:bookmarkEnd w:id="10"/>
      <w:bookmarkEnd w:id="11"/>
      <w:bookmarkEnd w:id="12"/>
      <w:bookmarkEnd w:id="13"/>
      <w:bookmarkEnd w:id="14"/>
    </w:p>
    <w:p w:rsidR="00FD4479" w:rsidRDefault="00FD4479" w:rsidP="00FD4479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503"/>
      </w:tblGrid>
      <w:tr w:rsidR="00FD4479" w:rsidTr="00716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FD4479" w:rsidRDefault="00FD4479" w:rsidP="00716499"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977" w:type="dxa"/>
          </w:tcPr>
          <w:p w:rsidR="00FD4479" w:rsidRDefault="00FD4479" w:rsidP="00716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503" w:type="dxa"/>
          </w:tcPr>
          <w:p w:rsidR="00FD4479" w:rsidRDefault="00FD4479" w:rsidP="00716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</w:p>
        </w:tc>
      </w:tr>
      <w:tr w:rsidR="00FD4479" w:rsidTr="0071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977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RDBMS – BIN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proofErr w:type="spellEnd"/>
          </w:p>
        </w:tc>
      </w:tr>
      <w:tr w:rsidR="00FD4479" w:rsidTr="0071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977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  <w:bottom w:val="nil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oraInventory</w:t>
            </w:r>
            <w:proofErr w:type="spellEnd"/>
          </w:p>
        </w:tc>
      </w:tr>
      <w:tr w:rsidR="00FD4479" w:rsidTr="0071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oradata</w:t>
            </w:r>
            <w:proofErr w:type="spellEnd"/>
          </w:p>
        </w:tc>
      </w:tr>
      <w:tr w:rsidR="00FD4479" w:rsidTr="0071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977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450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install</w:t>
            </w:r>
            <w:proofErr w:type="spellEnd"/>
          </w:p>
        </w:tc>
      </w:tr>
      <w:tr w:rsidR="00FD4479" w:rsidTr="0071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>
            <w:proofErr w:type="spellStart"/>
            <w:r>
              <w:t>Oracle</w:t>
            </w:r>
            <w:proofErr w:type="spellEnd"/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5" w:name="_Hlk313434493"/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bookmarkEnd w:id="15"/>
            <w:proofErr w:type="spellEnd"/>
          </w:p>
        </w:tc>
      </w:tr>
      <w:tr w:rsidR="00FD4479" w:rsidTr="0071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</w:t>
            </w:r>
            <w:proofErr w:type="spellStart"/>
            <w:r>
              <w:t>product</w:t>
            </w:r>
            <w:proofErr w:type="spellEnd"/>
            <w:r>
              <w:t>/11.2</w:t>
            </w:r>
          </w:p>
        </w:tc>
      </w:tr>
      <w:tr w:rsidR="00FD4479" w:rsidTr="0071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4479" w:rsidTr="0071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>
            <w:r>
              <w:t>FTP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ftp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Folder</w:t>
            </w:r>
            <w:proofErr w:type="spellEnd"/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FD4479" w:rsidRPr="00E646FC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ftp</w:t>
            </w:r>
            <w:proofErr w:type="spellEnd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incoming</w:t>
            </w:r>
            <w:proofErr w:type="spellEnd"/>
          </w:p>
        </w:tc>
      </w:tr>
      <w:tr w:rsidR="00FD4479" w:rsidTr="00716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FD4479" w:rsidRDefault="00FD4479" w:rsidP="0071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4479" w:rsidTr="00716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4479" w:rsidRDefault="00FD4479" w:rsidP="00716499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FD4479" w:rsidRDefault="00FD4479" w:rsidP="0071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4479" w:rsidRDefault="00FD4479" w:rsidP="00FD4479"/>
    <w:p w:rsidR="00FD4479" w:rsidRDefault="00FD4479" w:rsidP="00FD4479">
      <w:pPr>
        <w:pStyle w:val="Heading1"/>
      </w:pPr>
      <w:bookmarkStart w:id="16" w:name="_Toc320624562"/>
      <w:bookmarkStart w:id="17" w:name="_Toc320697778"/>
      <w:r>
        <w:t xml:space="preserve">Oracle </w:t>
      </w:r>
      <w:r w:rsidRPr="00561218">
        <w:t>Architecture</w:t>
      </w:r>
      <w:bookmarkEnd w:id="16"/>
      <w:r>
        <w:t xml:space="preserve"> - Partitioning</w:t>
      </w:r>
      <w:bookmarkEnd w:id="17"/>
    </w:p>
    <w:p w:rsidR="00AF77D0" w:rsidRPr="00AF77D0" w:rsidRDefault="00AF77D0" w:rsidP="00AF77D0">
      <w:pPr>
        <w:pStyle w:val="Heading2"/>
        <w:spacing w:line="276" w:lineRule="auto"/>
        <w:rPr>
          <w:u w:val="single"/>
        </w:rPr>
      </w:pPr>
      <w:bookmarkStart w:id="18" w:name="_Toc320624563"/>
      <w:bookmarkStart w:id="19" w:name="_Toc320697779"/>
      <w:r>
        <w:t xml:space="preserve">Task 01: CREATE </w:t>
      </w:r>
      <w:bookmarkEnd w:id="18"/>
      <w:r>
        <w:t>Example of Range partitioning</w:t>
      </w:r>
      <w:bookmarkEnd w:id="19"/>
    </w:p>
    <w:p w:rsidR="00AF77D0" w:rsidRDefault="00AF77D0" w:rsidP="00AF77D0">
      <w:pPr>
        <w:spacing w:line="276" w:lineRule="auto"/>
        <w:ind w:firstLine="720"/>
        <w:rPr>
          <w:b/>
          <w:u w:val="single"/>
        </w:rPr>
      </w:pPr>
    </w:p>
    <w:p w:rsidR="00AF77D0" w:rsidRDefault="00AF77D0" w:rsidP="00AF77D0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proofErr w:type="gramStart"/>
      <w:r>
        <w:t>creating  example</w:t>
      </w:r>
      <w:proofErr w:type="gramEnd"/>
      <w:r>
        <w:t xml:space="preserve"> of range partitioning table. Perform Administration tasks on </w:t>
      </w:r>
      <w:r w:rsidR="00436E40">
        <w:t>all partitioning types:</w:t>
      </w:r>
    </w:p>
    <w:p w:rsidR="00436E40" w:rsidRDefault="00436E40" w:rsidP="00AF77D0">
      <w:pPr>
        <w:spacing w:line="276" w:lineRule="auto"/>
        <w:ind w:firstLine="720"/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ALTER TABLE Maintenance Operations for Table Partitions"/>
        <w:tblDescription w:val="This table lists maintenance operations along with the specific clauses used for range, interval, hash, list, and reference partitioning."/>
      </w:tblPr>
      <w:tblGrid>
        <w:gridCol w:w="1502"/>
        <w:gridCol w:w="1630"/>
        <w:gridCol w:w="1715"/>
        <w:gridCol w:w="1515"/>
        <w:gridCol w:w="1600"/>
        <w:gridCol w:w="1515"/>
      </w:tblGrid>
      <w:tr w:rsidR="00436E40" w:rsidTr="00436E4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36E40" w:rsidRDefault="00436E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Maintenance 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36E40" w:rsidRDefault="00436E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Range Composite Range-*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36E40" w:rsidRDefault="00436E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Interval Composite Interval-*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36E40" w:rsidRDefault="00436E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36E40" w:rsidRDefault="00436E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List Composite List-*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36E40" w:rsidRDefault="00436E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436E40" w:rsidTr="00436E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F9717F">
            <w:pPr>
              <w:pStyle w:val="NormalWeb"/>
            </w:pPr>
            <w:hyperlink r:id="rId8" w:anchor="i1007318" w:history="1">
              <w:r w:rsidR="00436E40">
                <w:rPr>
                  <w:rStyle w:val="Hyperlink"/>
                </w:rPr>
                <w:t>Ad</w:t>
              </w:r>
              <w:r w:rsidR="00436E40">
                <w:rPr>
                  <w:rStyle w:val="Hyperlink"/>
                </w:rPr>
                <w:t>d</w:t>
              </w:r>
              <w:r w:rsidR="00436E40">
                <w:rPr>
                  <w:rStyle w:val="Hyperlink"/>
                </w:rPr>
                <w:t>ing Pa</w:t>
              </w:r>
              <w:r w:rsidR="00436E40">
                <w:rPr>
                  <w:rStyle w:val="Hyperlink"/>
                </w:rPr>
                <w:t>r</w:t>
              </w:r>
              <w:r w:rsidR="00436E40">
                <w:rPr>
                  <w:rStyle w:val="Hyperlink"/>
                </w:rPr>
                <w:t>titi</w:t>
              </w:r>
              <w:r w:rsidR="00436E40">
                <w:rPr>
                  <w:rStyle w:val="Hyperlink"/>
                </w:rPr>
                <w:t>o</w:t>
              </w:r>
              <w:r w:rsidR="00436E40">
                <w:rPr>
                  <w:rStyle w:val="Hyperlink"/>
                </w:rPr>
                <w:t>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ADD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ADD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ADD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ADD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t>N/</w:t>
            </w:r>
            <w:proofErr w:type="spellStart"/>
            <w:r>
              <w:t>A</w:t>
            </w:r>
            <w:bookmarkStart w:id="20" w:name="BAJCBJBA"/>
            <w:r>
              <w:fldChar w:fldCharType="begin"/>
            </w:r>
            <w:r>
              <w:instrText xml:space="preserve"> HYPERLINK "http://docs.oracle.com/cd/B28359_01/server.111/b32024/part_admin.htm" \l "BAJCBJBA" </w:instrText>
            </w:r>
            <w:r>
              <w:fldChar w:fldCharType="separate"/>
            </w:r>
            <w:r>
              <w:rPr>
                <w:rStyle w:val="Hyperlink"/>
                <w:vertAlign w:val="superscript"/>
              </w:rPr>
              <w:t>Foo</w:t>
            </w:r>
            <w:r>
              <w:rPr>
                <w:rStyle w:val="Hyperlink"/>
                <w:vertAlign w:val="superscript"/>
              </w:rPr>
              <w:t>t</w:t>
            </w:r>
            <w:proofErr w:type="spellEnd"/>
            <w:r>
              <w:rPr>
                <w:rStyle w:val="Hyperlink"/>
                <w:vertAlign w:val="superscript"/>
              </w:rPr>
              <w:t> 1 </w:t>
            </w:r>
            <w:r>
              <w:fldChar w:fldCharType="end"/>
            </w:r>
            <w:bookmarkEnd w:id="20"/>
          </w:p>
        </w:tc>
      </w:tr>
      <w:tr w:rsidR="00436E40" w:rsidTr="00436E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F9717F">
            <w:pPr>
              <w:pStyle w:val="NormalWeb"/>
            </w:pPr>
            <w:hyperlink r:id="rId9" w:anchor="i1007442" w:history="1">
              <w:r w:rsidR="00436E40">
                <w:rPr>
                  <w:rStyle w:val="Hyperlink"/>
                </w:rPr>
                <w:t>Coale</w:t>
              </w:r>
              <w:r w:rsidR="00436E40">
                <w:rPr>
                  <w:rStyle w:val="Hyperlink"/>
                </w:rPr>
                <w:t>s</w:t>
              </w:r>
              <w:r w:rsidR="00436E40">
                <w:rPr>
                  <w:rStyle w:val="Hyperlink"/>
                </w:rPr>
                <w:t>cing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COALESCE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t>N/</w:t>
            </w:r>
            <w:proofErr w:type="spellStart"/>
            <w:r>
              <w:t>A</w:t>
            </w:r>
            <w:bookmarkStart w:id="21" w:name="sthref213"/>
            <w:r>
              <w:fldChar w:fldCharType="begin"/>
            </w:r>
            <w:r>
              <w:instrText xml:space="preserve"> HYPERLINK "http://docs.oracle.com/cd/B28359_01/server.111/b32024/part_admin.htm" \l "sthref213" </w:instrText>
            </w:r>
            <w:r>
              <w:fldChar w:fldCharType="separate"/>
            </w:r>
            <w:r>
              <w:rPr>
                <w:rStyle w:val="Hyperlink"/>
                <w:vertAlign w:val="superscript"/>
              </w:rPr>
              <w:t>Footref</w:t>
            </w:r>
            <w:proofErr w:type="spellEnd"/>
            <w:r>
              <w:rPr>
                <w:rStyle w:val="Hyperlink"/>
                <w:vertAlign w:val="superscript"/>
              </w:rPr>
              <w:t> 1</w:t>
            </w:r>
            <w:r>
              <w:fldChar w:fldCharType="end"/>
            </w:r>
            <w:bookmarkEnd w:id="21"/>
          </w:p>
        </w:tc>
      </w:tr>
      <w:tr w:rsidR="00436E40" w:rsidTr="00436E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F9717F">
            <w:pPr>
              <w:pStyle w:val="NormalWeb"/>
            </w:pPr>
            <w:hyperlink r:id="rId10" w:anchor="i1007479" w:history="1">
              <w:r w:rsidR="00436E40">
                <w:rPr>
                  <w:rStyle w:val="Hyperlink"/>
                </w:rPr>
                <w:t>Dropping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DROP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DROP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DROP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t>N/</w:t>
            </w:r>
            <w:proofErr w:type="spellStart"/>
            <w:r>
              <w:t>A</w:t>
            </w:r>
            <w:bookmarkStart w:id="22" w:name="sthref214"/>
            <w:r>
              <w:fldChar w:fldCharType="begin"/>
            </w:r>
            <w:r>
              <w:instrText xml:space="preserve"> HYPERLINK "http://docs.oracle.com/cd/B28359_01/server.111/b32024/part_admin.htm" \l "sthref214" </w:instrText>
            </w:r>
            <w:r>
              <w:fldChar w:fldCharType="separate"/>
            </w:r>
            <w:r>
              <w:rPr>
                <w:rStyle w:val="Hyperlink"/>
                <w:vertAlign w:val="superscript"/>
              </w:rPr>
              <w:t>Footref</w:t>
            </w:r>
            <w:proofErr w:type="spellEnd"/>
            <w:r>
              <w:rPr>
                <w:rStyle w:val="Hyperlink"/>
                <w:vertAlign w:val="superscript"/>
              </w:rPr>
              <w:t> 1</w:t>
            </w:r>
            <w:r>
              <w:fldChar w:fldCharType="end"/>
            </w:r>
            <w:bookmarkEnd w:id="22"/>
          </w:p>
        </w:tc>
      </w:tr>
      <w:tr w:rsidR="00436E40" w:rsidTr="00436E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F9717F">
            <w:pPr>
              <w:pStyle w:val="NormalWeb"/>
            </w:pPr>
            <w:hyperlink r:id="rId11" w:anchor="i1007638" w:history="1">
              <w:r w:rsidR="00436E40">
                <w:rPr>
                  <w:rStyle w:val="Hyperlink"/>
                </w:rPr>
                <w:t xml:space="preserve">Merging </w:t>
              </w:r>
              <w:r w:rsidR="00436E40">
                <w:rPr>
                  <w:rStyle w:val="Hyperlink"/>
                </w:rPr>
                <w:lastRenderedPageBreak/>
                <w:t>Par</w:t>
              </w:r>
              <w:r w:rsidR="00436E40">
                <w:rPr>
                  <w:rStyle w:val="Hyperlink"/>
                </w:rPr>
                <w:t>t</w:t>
              </w:r>
              <w:r w:rsidR="00436E40">
                <w:rPr>
                  <w:rStyle w:val="Hyperlink"/>
                </w:rPr>
                <w:t>i</w:t>
              </w:r>
              <w:r w:rsidR="00436E40">
                <w:rPr>
                  <w:rStyle w:val="Hyperlink"/>
                </w:rPr>
                <w:t>t</w:t>
              </w:r>
              <w:r w:rsidR="00436E40">
                <w:rPr>
                  <w:rStyle w:val="Hyperlink"/>
                </w:rPr>
                <w:t>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lastRenderedPageBreak/>
              <w:t xml:space="preserve">MERGE </w:t>
            </w:r>
            <w:r>
              <w:rPr>
                <w:rStyle w:val="HTMLCode"/>
              </w:rPr>
              <w:lastRenderedPageBreak/>
              <w:t>PARTITIONS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lastRenderedPageBreak/>
              <w:t xml:space="preserve">MERGE </w:t>
            </w:r>
            <w:r>
              <w:rPr>
                <w:rStyle w:val="HTMLCode"/>
              </w:rPr>
              <w:lastRenderedPageBreak/>
              <w:t>PARTITIONS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lastRenderedPageBreak/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 xml:space="preserve">MERGE </w:t>
            </w:r>
            <w:r>
              <w:rPr>
                <w:rStyle w:val="HTMLCode"/>
              </w:rPr>
              <w:lastRenderedPageBreak/>
              <w:t>PARTITIONS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lastRenderedPageBreak/>
              <w:t>N/</w:t>
            </w:r>
            <w:proofErr w:type="spellStart"/>
            <w:r>
              <w:t>A</w:t>
            </w:r>
            <w:bookmarkStart w:id="23" w:name="sthref215"/>
            <w:r>
              <w:fldChar w:fldCharType="begin"/>
            </w:r>
            <w:r>
              <w:instrText xml:space="preserve"> HYPERLINK "http://docs.oracle.com/cd/B28359_01/server.111/b32024/part_admin.htm" \l "sthref215" </w:instrText>
            </w:r>
            <w:r>
              <w:fldChar w:fldCharType="separate"/>
            </w:r>
            <w:r>
              <w:rPr>
                <w:rStyle w:val="Hyperlink"/>
                <w:vertAlign w:val="superscript"/>
              </w:rPr>
              <w:t>Footref</w:t>
            </w:r>
            <w:proofErr w:type="spellEnd"/>
            <w:r>
              <w:rPr>
                <w:rStyle w:val="Hyperlink"/>
                <w:vertAlign w:val="superscript"/>
              </w:rPr>
              <w:t> 1</w:t>
            </w:r>
            <w:r>
              <w:fldChar w:fldCharType="end"/>
            </w:r>
            <w:bookmarkEnd w:id="23"/>
          </w:p>
        </w:tc>
      </w:tr>
      <w:tr w:rsidR="00436E40" w:rsidTr="00436E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F9717F">
            <w:pPr>
              <w:pStyle w:val="NormalWeb"/>
            </w:pPr>
            <w:hyperlink r:id="rId12" w:anchor="i1007920" w:history="1">
              <w:r w:rsidR="00436E40">
                <w:rPr>
                  <w:rStyle w:val="Hyperlink"/>
                </w:rPr>
                <w:t>Moving Par</w:t>
              </w:r>
              <w:r w:rsidR="00436E40">
                <w:rPr>
                  <w:rStyle w:val="Hyperlink"/>
                </w:rPr>
                <w:t>t</w:t>
              </w:r>
              <w:r w:rsidR="00436E40">
                <w:rPr>
                  <w:rStyle w:val="Hyperlink"/>
                </w:rPr>
                <w:t>i</w:t>
              </w:r>
              <w:r w:rsidR="00436E40">
                <w:rPr>
                  <w:rStyle w:val="Hyperlink"/>
                </w:rPr>
                <w:t>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MOVE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MOVE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MOVE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MOVE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MOVE PARTITION</w:t>
            </w:r>
          </w:p>
        </w:tc>
      </w:tr>
      <w:tr w:rsidR="00436E40" w:rsidTr="00436E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F9717F">
            <w:pPr>
              <w:pStyle w:val="NormalWeb"/>
            </w:pPr>
            <w:hyperlink r:id="rId13" w:anchor="i1008028" w:history="1">
              <w:r w:rsidR="00436E40">
                <w:rPr>
                  <w:rStyle w:val="Hyperlink"/>
                </w:rPr>
                <w:t>Spl</w:t>
              </w:r>
              <w:r w:rsidR="00436E40">
                <w:rPr>
                  <w:rStyle w:val="Hyperlink"/>
                </w:rPr>
                <w:t>i</w:t>
              </w:r>
              <w:r w:rsidR="00436E40">
                <w:rPr>
                  <w:rStyle w:val="Hyperlink"/>
                </w:rPr>
                <w:t>tt</w:t>
              </w:r>
              <w:r w:rsidR="00436E40">
                <w:rPr>
                  <w:rStyle w:val="Hyperlink"/>
                </w:rPr>
                <w:t>i</w:t>
              </w:r>
              <w:r w:rsidR="00436E40">
                <w:rPr>
                  <w:rStyle w:val="Hyperlink"/>
                </w:rPr>
                <w:t>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SPLIT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SPLIT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SPLIT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t>N/</w:t>
            </w:r>
            <w:proofErr w:type="spellStart"/>
            <w:r>
              <w:t>A</w:t>
            </w:r>
            <w:bookmarkStart w:id="24" w:name="sthref216"/>
            <w:r>
              <w:fldChar w:fldCharType="begin"/>
            </w:r>
            <w:r>
              <w:instrText xml:space="preserve"> HYPERLINK "http://docs.oracle.com/cd/B28359_01/server.111/b32024/part_admin.htm" \l "sthref216" </w:instrText>
            </w:r>
            <w:r>
              <w:fldChar w:fldCharType="separate"/>
            </w:r>
            <w:r>
              <w:rPr>
                <w:rStyle w:val="Hyperlink"/>
                <w:vertAlign w:val="superscript"/>
              </w:rPr>
              <w:t>Footref</w:t>
            </w:r>
            <w:proofErr w:type="spellEnd"/>
            <w:r>
              <w:rPr>
                <w:rStyle w:val="Hyperlink"/>
                <w:vertAlign w:val="superscript"/>
              </w:rPr>
              <w:t> 1</w:t>
            </w:r>
            <w:r>
              <w:fldChar w:fldCharType="end"/>
            </w:r>
            <w:bookmarkEnd w:id="24"/>
          </w:p>
        </w:tc>
      </w:tr>
      <w:tr w:rsidR="00436E40" w:rsidTr="00436E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F9717F">
            <w:pPr>
              <w:pStyle w:val="NormalWeb"/>
            </w:pPr>
            <w:hyperlink r:id="rId14" w:anchor="i1008226" w:history="1">
              <w:r w:rsidR="00436E40">
                <w:rPr>
                  <w:rStyle w:val="Hyperlink"/>
                </w:rPr>
                <w:t>Truncating Partiti</w:t>
              </w:r>
              <w:r w:rsidR="00436E40">
                <w:rPr>
                  <w:rStyle w:val="Hyperlink"/>
                </w:rPr>
                <w:t>o</w:t>
              </w:r>
              <w:r w:rsidR="00436E40">
                <w:rPr>
                  <w:rStyle w:val="Hyperlink"/>
                </w:rPr>
                <w:t>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TRUNCATE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TRUNCATE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TRUNCATE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TRUNCATE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E40" w:rsidRDefault="00436E40">
            <w:pPr>
              <w:pStyle w:val="NormalWeb"/>
            </w:pPr>
            <w:r>
              <w:rPr>
                <w:rStyle w:val="HTMLCode"/>
              </w:rPr>
              <w:t>TRUNCATE PARTITION</w:t>
            </w:r>
          </w:p>
        </w:tc>
      </w:tr>
    </w:tbl>
    <w:p w:rsidR="00AF77D0" w:rsidRPr="00842BFD" w:rsidRDefault="00AF77D0" w:rsidP="00AF77D0">
      <w:pPr>
        <w:pStyle w:val="ListParagraph"/>
        <w:numPr>
          <w:ilvl w:val="0"/>
          <w:numId w:val="18"/>
        </w:numPr>
        <w:spacing w:line="276" w:lineRule="auto"/>
      </w:pPr>
    </w:p>
    <w:p w:rsidR="00AF77D0" w:rsidRDefault="00AF77D0" w:rsidP="00AF77D0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462746" w:rsidRPr="00462746" w:rsidRDefault="00462746" w:rsidP="00AF77D0">
      <w:pPr>
        <w:spacing w:line="276" w:lineRule="auto"/>
        <w:ind w:firstLine="7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Range</w:t>
      </w:r>
    </w:p>
    <w:p w:rsidR="00C83E7F" w:rsidRPr="00C83E7F" w:rsidRDefault="00C83E7F" w:rsidP="00AF77D0">
      <w:pPr>
        <w:spacing w:line="276" w:lineRule="auto"/>
        <w:ind w:firstLine="720"/>
        <w:rPr>
          <w:b/>
        </w:rPr>
      </w:pPr>
      <w:r>
        <w:rPr>
          <w:b/>
        </w:rPr>
        <w:t>Create table with partitions Range</w:t>
      </w:r>
    </w:p>
    <w:p w:rsidR="00436E40" w:rsidRDefault="009B2E95" w:rsidP="009B2E95">
      <w:pPr>
        <w:spacing w:line="276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4305EE6" wp14:editId="0EB566B0">
            <wp:extent cx="5939790" cy="32480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95" w:rsidRDefault="009B2E95" w:rsidP="009B2E95">
      <w:pPr>
        <w:spacing w:line="276" w:lineRule="auto"/>
        <w:rPr>
          <w:b/>
          <w:u w:val="single"/>
        </w:rPr>
      </w:pPr>
    </w:p>
    <w:p w:rsidR="009B2E95" w:rsidRPr="009B2E95" w:rsidRDefault="009B2E95" w:rsidP="009B2E95">
      <w:pPr>
        <w:spacing w:line="276" w:lineRule="auto"/>
        <w:rPr>
          <w:b/>
        </w:rPr>
      </w:pPr>
      <w:r>
        <w:rPr>
          <w:b/>
          <w:u w:val="single"/>
        </w:rPr>
        <w:t xml:space="preserve"> </w:t>
      </w:r>
      <w:r>
        <w:rPr>
          <w:b/>
        </w:rPr>
        <w:t>Merge Partitions</w:t>
      </w:r>
    </w:p>
    <w:p w:rsidR="009B2E95" w:rsidRDefault="009B2E95" w:rsidP="009B2E95">
      <w:pPr>
        <w:spacing w:line="276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0312C34" wp14:editId="59799E8E">
            <wp:extent cx="5943600" cy="178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95" w:rsidRDefault="009B2E95" w:rsidP="009B2E95">
      <w:pPr>
        <w:spacing w:line="276" w:lineRule="auto"/>
        <w:rPr>
          <w:b/>
          <w:u w:val="single"/>
        </w:rPr>
      </w:pPr>
    </w:p>
    <w:p w:rsidR="009B2E95" w:rsidRDefault="009B2E95" w:rsidP="009B2E95">
      <w:pPr>
        <w:spacing w:line="276" w:lineRule="auto"/>
        <w:rPr>
          <w:b/>
          <w:u w:val="single"/>
        </w:rPr>
      </w:pPr>
    </w:p>
    <w:p w:rsidR="009B2E95" w:rsidRDefault="009B2E95" w:rsidP="009B2E95">
      <w:pPr>
        <w:spacing w:line="276" w:lineRule="auto"/>
        <w:rPr>
          <w:b/>
          <w:u w:val="single"/>
        </w:rPr>
      </w:pPr>
    </w:p>
    <w:p w:rsidR="009B2E95" w:rsidRDefault="009B2E95" w:rsidP="009B2E95">
      <w:pPr>
        <w:spacing w:line="276" w:lineRule="auto"/>
        <w:rPr>
          <w:b/>
          <w:u w:val="single"/>
        </w:rPr>
      </w:pPr>
    </w:p>
    <w:p w:rsidR="009B2E95" w:rsidRDefault="009B2E95" w:rsidP="009B2E95">
      <w:pPr>
        <w:spacing w:line="276" w:lineRule="auto"/>
        <w:rPr>
          <w:b/>
          <w:u w:val="single"/>
        </w:rPr>
      </w:pPr>
    </w:p>
    <w:p w:rsidR="009B2E95" w:rsidRPr="009B2E95" w:rsidRDefault="00C83E7F" w:rsidP="009B2E95">
      <w:pPr>
        <w:spacing w:line="276" w:lineRule="auto"/>
        <w:rPr>
          <w:b/>
        </w:rPr>
      </w:pPr>
      <w:r>
        <w:rPr>
          <w:b/>
        </w:rPr>
        <w:t xml:space="preserve">Move partition to another </w:t>
      </w:r>
      <w:proofErr w:type="spellStart"/>
      <w:r>
        <w:rPr>
          <w:b/>
        </w:rPr>
        <w:t>tablespace</w:t>
      </w:r>
      <w:proofErr w:type="spellEnd"/>
      <w:r>
        <w:rPr>
          <w:b/>
        </w:rPr>
        <w:t>.</w:t>
      </w:r>
    </w:p>
    <w:p w:rsidR="009B2E95" w:rsidRDefault="009B2E95" w:rsidP="009B2E95">
      <w:pPr>
        <w:spacing w:line="276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C49B5C" wp14:editId="7688CFDE">
            <wp:extent cx="5943600" cy="1499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7F" w:rsidRDefault="00C83E7F" w:rsidP="009B2E95">
      <w:pPr>
        <w:spacing w:line="276" w:lineRule="auto"/>
        <w:rPr>
          <w:b/>
          <w:u w:val="single"/>
        </w:rPr>
      </w:pPr>
    </w:p>
    <w:p w:rsidR="00AE4F98" w:rsidRDefault="00AE4F98" w:rsidP="009B2E95">
      <w:pPr>
        <w:spacing w:line="276" w:lineRule="auto"/>
        <w:rPr>
          <w:b/>
          <w:u w:val="single"/>
        </w:rPr>
      </w:pPr>
      <w:r>
        <w:rPr>
          <w:b/>
          <w:u w:val="single"/>
        </w:rPr>
        <w:t>Splitting</w:t>
      </w:r>
    </w:p>
    <w:p w:rsidR="00AE4F98" w:rsidRDefault="00AE4F98" w:rsidP="009B2E95">
      <w:pPr>
        <w:spacing w:line="276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99B615E" wp14:editId="58F35EBD">
            <wp:extent cx="4486910" cy="23177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95" w:rsidRDefault="00AE4F98" w:rsidP="009B2E95">
      <w:pPr>
        <w:spacing w:line="276" w:lineRule="auto"/>
        <w:rPr>
          <w:b/>
          <w:u w:val="single"/>
        </w:rPr>
      </w:pPr>
      <w:r>
        <w:rPr>
          <w:b/>
          <w:u w:val="single"/>
        </w:rPr>
        <w:t>Truncating the partition</w:t>
      </w:r>
    </w:p>
    <w:p w:rsidR="00AE4F98" w:rsidRDefault="00AE4F98" w:rsidP="009B2E95">
      <w:pPr>
        <w:spacing w:line="276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B8661CA" wp14:editId="3D622FCA">
            <wp:extent cx="4008755" cy="1871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46" w:rsidRDefault="00462746" w:rsidP="009B2E95">
      <w:pPr>
        <w:spacing w:line="276" w:lineRule="auto"/>
        <w:rPr>
          <w:b/>
          <w:u w:val="single"/>
        </w:rPr>
      </w:pPr>
    </w:p>
    <w:p w:rsidR="00462746" w:rsidRDefault="00462746" w:rsidP="009B2E95">
      <w:pPr>
        <w:spacing w:line="276" w:lineRule="auto"/>
        <w:rPr>
          <w:b/>
          <w:u w:val="single"/>
        </w:rPr>
      </w:pPr>
    </w:p>
    <w:p w:rsidR="00462746" w:rsidRDefault="00462746" w:rsidP="009B2E95">
      <w:pPr>
        <w:spacing w:line="276" w:lineRule="auto"/>
        <w:rPr>
          <w:b/>
          <w:u w:val="single"/>
        </w:rPr>
      </w:pPr>
    </w:p>
    <w:p w:rsidR="00462746" w:rsidRDefault="00462746" w:rsidP="009B2E95">
      <w:pPr>
        <w:spacing w:line="276" w:lineRule="auto"/>
        <w:rPr>
          <w:b/>
          <w:u w:val="single"/>
        </w:rPr>
      </w:pPr>
    </w:p>
    <w:p w:rsidR="00462746" w:rsidRDefault="00462746" w:rsidP="009B2E95">
      <w:pPr>
        <w:spacing w:line="276" w:lineRule="auto"/>
        <w:rPr>
          <w:b/>
          <w:u w:val="single"/>
        </w:rPr>
      </w:pPr>
    </w:p>
    <w:p w:rsidR="00462746" w:rsidRDefault="00462746" w:rsidP="009B2E95">
      <w:pPr>
        <w:spacing w:line="276" w:lineRule="auto"/>
        <w:rPr>
          <w:b/>
          <w:u w:val="single"/>
        </w:rPr>
      </w:pPr>
    </w:p>
    <w:p w:rsidR="00462746" w:rsidRDefault="00462746" w:rsidP="009B2E95">
      <w:pPr>
        <w:spacing w:line="276" w:lineRule="auto"/>
        <w:rPr>
          <w:b/>
          <w:u w:val="single"/>
        </w:rPr>
      </w:pPr>
    </w:p>
    <w:p w:rsidR="00462746" w:rsidRDefault="00462746" w:rsidP="009B2E95">
      <w:pPr>
        <w:spacing w:line="276" w:lineRule="auto"/>
        <w:rPr>
          <w:b/>
          <w:u w:val="single"/>
        </w:rPr>
      </w:pPr>
    </w:p>
    <w:p w:rsidR="00462746" w:rsidRDefault="00462746" w:rsidP="009B2E95">
      <w:pPr>
        <w:spacing w:line="276" w:lineRule="auto"/>
        <w:rPr>
          <w:b/>
          <w:u w:val="single"/>
        </w:rPr>
      </w:pPr>
    </w:p>
    <w:p w:rsidR="00462746" w:rsidRPr="00462746" w:rsidRDefault="00C31FEE" w:rsidP="009B2E95">
      <w:pPr>
        <w:spacing w:line="276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List</w:t>
      </w:r>
    </w:p>
    <w:p w:rsidR="00462746" w:rsidRDefault="00462746" w:rsidP="009B2E95">
      <w:pPr>
        <w:spacing w:line="276" w:lineRule="auto"/>
        <w:rPr>
          <w:b/>
          <w:u w:val="single"/>
        </w:rPr>
      </w:pPr>
    </w:p>
    <w:p w:rsidR="00462746" w:rsidRDefault="00462746" w:rsidP="009B2E95">
      <w:pPr>
        <w:spacing w:line="276" w:lineRule="auto"/>
        <w:rPr>
          <w:b/>
          <w:u w:val="single"/>
        </w:rPr>
      </w:pPr>
      <w:r>
        <w:rPr>
          <w:b/>
          <w:u w:val="single"/>
        </w:rPr>
        <w:t>The table was dropped and created again</w:t>
      </w:r>
    </w:p>
    <w:p w:rsidR="00462746" w:rsidRDefault="002F14E8" w:rsidP="009B2E95">
      <w:pPr>
        <w:spacing w:line="276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AD03511" wp14:editId="2090C177">
            <wp:extent cx="5932805" cy="3474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E8" w:rsidRDefault="002F14E8" w:rsidP="009B2E95">
      <w:pPr>
        <w:spacing w:line="276" w:lineRule="auto"/>
        <w:rPr>
          <w:b/>
          <w:u w:val="single"/>
        </w:rPr>
      </w:pPr>
    </w:p>
    <w:p w:rsidR="002F14E8" w:rsidRDefault="00C31FEE" w:rsidP="009B2E95">
      <w:pPr>
        <w:spacing w:line="276" w:lineRule="auto"/>
        <w:rPr>
          <w:b/>
          <w:noProof/>
          <w:u w:val="single"/>
        </w:rPr>
      </w:pPr>
      <w:r>
        <w:rPr>
          <w:b/>
          <w:noProof/>
          <w:u w:val="single"/>
        </w:rPr>
        <w:t>Select by partition</w:t>
      </w:r>
    </w:p>
    <w:p w:rsidR="00C31FEE" w:rsidRDefault="00C31FEE" w:rsidP="009B2E95">
      <w:pPr>
        <w:spacing w:line="276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C5AC878" wp14:editId="71C9A66A">
            <wp:extent cx="5943600" cy="2041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46" w:rsidRDefault="00462746" w:rsidP="009B2E95">
      <w:pPr>
        <w:spacing w:line="276" w:lineRule="auto"/>
        <w:rPr>
          <w:b/>
          <w:u w:val="single"/>
        </w:rPr>
      </w:pPr>
    </w:p>
    <w:p w:rsidR="00C31FEE" w:rsidRDefault="00C31FEE" w:rsidP="009B2E95">
      <w:pPr>
        <w:spacing w:line="276" w:lineRule="auto"/>
        <w:rPr>
          <w:b/>
          <w:u w:val="single"/>
        </w:rPr>
      </w:pPr>
    </w:p>
    <w:p w:rsidR="00C31FEE" w:rsidRDefault="00C31FEE" w:rsidP="009B2E95">
      <w:pPr>
        <w:spacing w:line="276" w:lineRule="auto"/>
        <w:rPr>
          <w:b/>
          <w:u w:val="single"/>
        </w:rPr>
      </w:pPr>
    </w:p>
    <w:p w:rsidR="00C31FEE" w:rsidRDefault="00C31FEE" w:rsidP="009B2E95">
      <w:pPr>
        <w:spacing w:line="276" w:lineRule="auto"/>
        <w:rPr>
          <w:b/>
          <w:u w:val="single"/>
        </w:rPr>
      </w:pPr>
    </w:p>
    <w:p w:rsidR="00C31FEE" w:rsidRDefault="00C31FEE" w:rsidP="009B2E95">
      <w:pPr>
        <w:spacing w:line="276" w:lineRule="auto"/>
        <w:rPr>
          <w:b/>
          <w:u w:val="single"/>
        </w:rPr>
      </w:pPr>
    </w:p>
    <w:p w:rsidR="00C31FEE" w:rsidRDefault="00C31FEE" w:rsidP="009B2E95">
      <w:pPr>
        <w:spacing w:line="276" w:lineRule="auto"/>
        <w:rPr>
          <w:b/>
          <w:u w:val="single"/>
        </w:rPr>
      </w:pPr>
    </w:p>
    <w:p w:rsidR="00C31FEE" w:rsidRDefault="00C31FEE" w:rsidP="009B2E95">
      <w:pPr>
        <w:spacing w:line="276" w:lineRule="auto"/>
        <w:rPr>
          <w:b/>
          <w:u w:val="single"/>
        </w:rPr>
      </w:pPr>
    </w:p>
    <w:p w:rsidR="00C31FEE" w:rsidRDefault="00C31FEE" w:rsidP="009B2E95">
      <w:pPr>
        <w:spacing w:line="276" w:lineRule="auto"/>
        <w:rPr>
          <w:b/>
          <w:u w:val="single"/>
        </w:rPr>
      </w:pPr>
    </w:p>
    <w:p w:rsidR="00C31FEE" w:rsidRDefault="00C31FEE" w:rsidP="009B2E95">
      <w:pPr>
        <w:spacing w:line="276" w:lineRule="auto"/>
        <w:rPr>
          <w:b/>
          <w:u w:val="single"/>
        </w:rPr>
      </w:pPr>
    </w:p>
    <w:p w:rsidR="00C31FEE" w:rsidRDefault="00C31FEE" w:rsidP="009B2E95">
      <w:pPr>
        <w:spacing w:line="276" w:lineRule="auto"/>
        <w:rPr>
          <w:b/>
          <w:u w:val="single"/>
        </w:rPr>
      </w:pPr>
    </w:p>
    <w:p w:rsidR="00C31FEE" w:rsidRDefault="00C31FEE" w:rsidP="009B2E95">
      <w:pPr>
        <w:spacing w:line="276" w:lineRule="auto"/>
        <w:rPr>
          <w:b/>
          <w:u w:val="single"/>
        </w:rPr>
      </w:pPr>
    </w:p>
    <w:p w:rsidR="00C31FEE" w:rsidRDefault="00C31FEE" w:rsidP="009B2E95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Merge</w:t>
      </w:r>
    </w:p>
    <w:p w:rsidR="00C31FEE" w:rsidRDefault="00C31FEE" w:rsidP="009B2E95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0023641" wp14:editId="4FE83E4B">
            <wp:extent cx="5939790" cy="27063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EE" w:rsidRDefault="00C31FEE" w:rsidP="009B2E95">
      <w:pPr>
        <w:spacing w:line="276" w:lineRule="auto"/>
        <w:rPr>
          <w:b/>
          <w:sz w:val="28"/>
          <w:szCs w:val="28"/>
          <w:u w:val="single"/>
        </w:rPr>
      </w:pPr>
    </w:p>
    <w:p w:rsidR="00C31FEE" w:rsidRDefault="007725B7" w:rsidP="009B2E95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Split</w:t>
      </w:r>
    </w:p>
    <w:p w:rsidR="007725B7" w:rsidRDefault="007725B7" w:rsidP="009B2E95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1BAAA58E" wp14:editId="7C9DF80C">
            <wp:extent cx="5943600" cy="3126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B7" w:rsidRDefault="007725B7" w:rsidP="009B2E95">
      <w:pPr>
        <w:spacing w:line="276" w:lineRule="auto"/>
        <w:rPr>
          <w:b/>
          <w:sz w:val="28"/>
          <w:szCs w:val="28"/>
          <w:u w:val="single"/>
        </w:rPr>
      </w:pPr>
    </w:p>
    <w:p w:rsidR="007725B7" w:rsidRDefault="007725B7" w:rsidP="009B2E95">
      <w:pPr>
        <w:spacing w:line="276" w:lineRule="auto"/>
        <w:rPr>
          <w:b/>
          <w:sz w:val="28"/>
          <w:szCs w:val="28"/>
          <w:u w:val="single"/>
        </w:rPr>
      </w:pPr>
    </w:p>
    <w:p w:rsidR="007725B7" w:rsidRDefault="007725B7" w:rsidP="009B2E95">
      <w:pPr>
        <w:spacing w:line="276" w:lineRule="auto"/>
        <w:rPr>
          <w:b/>
          <w:sz w:val="28"/>
          <w:szCs w:val="28"/>
          <w:u w:val="single"/>
        </w:rPr>
      </w:pPr>
    </w:p>
    <w:p w:rsidR="007725B7" w:rsidRDefault="007725B7" w:rsidP="009B2E95">
      <w:pPr>
        <w:spacing w:line="276" w:lineRule="auto"/>
        <w:rPr>
          <w:b/>
          <w:sz w:val="28"/>
          <w:szCs w:val="28"/>
          <w:u w:val="single"/>
        </w:rPr>
      </w:pPr>
    </w:p>
    <w:p w:rsidR="007725B7" w:rsidRDefault="007725B7" w:rsidP="009B2E95">
      <w:pPr>
        <w:spacing w:line="276" w:lineRule="auto"/>
        <w:rPr>
          <w:b/>
          <w:sz w:val="28"/>
          <w:szCs w:val="28"/>
          <w:u w:val="single"/>
        </w:rPr>
      </w:pPr>
    </w:p>
    <w:p w:rsidR="007725B7" w:rsidRDefault="007725B7" w:rsidP="009B2E95">
      <w:pPr>
        <w:spacing w:line="276" w:lineRule="auto"/>
        <w:rPr>
          <w:b/>
          <w:sz w:val="28"/>
          <w:szCs w:val="28"/>
          <w:u w:val="single"/>
        </w:rPr>
      </w:pPr>
    </w:p>
    <w:p w:rsidR="007725B7" w:rsidRDefault="007725B7" w:rsidP="009B2E95">
      <w:pPr>
        <w:spacing w:line="276" w:lineRule="auto"/>
        <w:rPr>
          <w:b/>
          <w:sz w:val="28"/>
          <w:szCs w:val="28"/>
          <w:u w:val="single"/>
        </w:rPr>
      </w:pPr>
    </w:p>
    <w:p w:rsidR="00C31FEE" w:rsidRDefault="00C31FEE" w:rsidP="009B2E95">
      <w:pPr>
        <w:spacing w:line="276" w:lineRule="auto"/>
        <w:rPr>
          <w:b/>
          <w:sz w:val="28"/>
          <w:szCs w:val="28"/>
          <w:u w:val="single"/>
        </w:rPr>
      </w:pPr>
    </w:p>
    <w:p w:rsidR="007725B7" w:rsidRDefault="00722227" w:rsidP="009B2E95">
      <w:pPr>
        <w:spacing w:line="276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Hash</w:t>
      </w:r>
    </w:p>
    <w:p w:rsidR="00722227" w:rsidRDefault="00722227" w:rsidP="009B2E95">
      <w:pPr>
        <w:spacing w:line="276" w:lineRule="auto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5341DECB" wp14:editId="210CE3F2">
            <wp:extent cx="5947257" cy="441838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94" w:rsidRDefault="005B0994" w:rsidP="009B2E95">
      <w:pPr>
        <w:spacing w:line="276" w:lineRule="auto"/>
        <w:rPr>
          <w:b/>
          <w:sz w:val="28"/>
          <w:szCs w:val="28"/>
          <w:u w:val="single"/>
        </w:rPr>
      </w:pPr>
      <w:r w:rsidRPr="005B0994">
        <w:rPr>
          <w:b/>
          <w:sz w:val="28"/>
          <w:szCs w:val="28"/>
          <w:u w:val="single"/>
        </w:rPr>
        <w:t>Coalescing</w:t>
      </w:r>
    </w:p>
    <w:p w:rsidR="005B0994" w:rsidRDefault="005B0994" w:rsidP="009B2E95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0691785C" wp14:editId="15C312CD">
            <wp:extent cx="5932627" cy="24067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94" w:rsidRDefault="005B0994" w:rsidP="009B2E95">
      <w:pPr>
        <w:spacing w:line="276" w:lineRule="auto"/>
        <w:rPr>
          <w:b/>
          <w:sz w:val="28"/>
          <w:szCs w:val="28"/>
          <w:u w:val="single"/>
        </w:rPr>
      </w:pPr>
    </w:p>
    <w:p w:rsidR="005B0994" w:rsidRDefault="005B0994" w:rsidP="009B2E95">
      <w:pPr>
        <w:spacing w:line="276" w:lineRule="auto"/>
        <w:rPr>
          <w:b/>
          <w:sz w:val="28"/>
          <w:szCs w:val="28"/>
          <w:u w:val="single"/>
        </w:rPr>
      </w:pPr>
    </w:p>
    <w:p w:rsidR="005B0994" w:rsidRDefault="005B0994" w:rsidP="009B2E95">
      <w:pPr>
        <w:spacing w:line="276" w:lineRule="auto"/>
        <w:rPr>
          <w:b/>
          <w:sz w:val="28"/>
          <w:szCs w:val="28"/>
          <w:u w:val="single"/>
        </w:rPr>
      </w:pPr>
    </w:p>
    <w:p w:rsidR="005B0994" w:rsidRPr="005B0994" w:rsidRDefault="005B0994" w:rsidP="009B2E95">
      <w:pPr>
        <w:spacing w:line="276" w:lineRule="auto"/>
        <w:rPr>
          <w:b/>
          <w:sz w:val="28"/>
          <w:szCs w:val="28"/>
          <w:u w:val="single"/>
        </w:rPr>
      </w:pPr>
    </w:p>
    <w:p w:rsidR="00436E40" w:rsidRPr="00436E40" w:rsidRDefault="00436E40" w:rsidP="00AF77D0">
      <w:pPr>
        <w:spacing w:line="276" w:lineRule="auto"/>
        <w:ind w:firstLine="720"/>
      </w:pPr>
      <w:r w:rsidRPr="00436E40">
        <w:t xml:space="preserve">Create document that will store all screenshot </w:t>
      </w:r>
      <w:r>
        <w:t xml:space="preserve">about </w:t>
      </w:r>
      <w:r>
        <w:rPr>
          <w:b/>
          <w:bCs/>
        </w:rPr>
        <w:t>Maintenance Operations;</w:t>
      </w:r>
    </w:p>
    <w:p w:rsidR="00AF77D0" w:rsidRDefault="00AF77D0" w:rsidP="00AF77D0">
      <w:pPr>
        <w:pStyle w:val="ListParagraph"/>
        <w:ind w:left="510"/>
      </w:pPr>
    </w:p>
    <w:p w:rsidR="004E6E31" w:rsidRDefault="004E6E31" w:rsidP="004E6E31">
      <w:pPr>
        <w:pStyle w:val="Heading1"/>
      </w:pPr>
      <w:bookmarkStart w:id="25" w:name="_Toc320697780"/>
      <w:r>
        <w:t xml:space="preserve">Business Task </w:t>
      </w:r>
      <w:proofErr w:type="gramStart"/>
      <w:r>
        <w:t>-  Partitioning</w:t>
      </w:r>
      <w:proofErr w:type="gramEnd"/>
      <w:r>
        <w:t xml:space="preserve"> Facts</w:t>
      </w:r>
      <w:bookmarkEnd w:id="25"/>
    </w:p>
    <w:p w:rsidR="004E6E31" w:rsidRDefault="004E6E31" w:rsidP="00AF77D0">
      <w:pPr>
        <w:pStyle w:val="ListParagraph"/>
        <w:ind w:left="510"/>
      </w:pPr>
    </w:p>
    <w:p w:rsidR="004E6E31" w:rsidRPr="00AF77D0" w:rsidRDefault="004E6E31" w:rsidP="004E6E31">
      <w:pPr>
        <w:pStyle w:val="Heading2"/>
        <w:spacing w:line="276" w:lineRule="auto"/>
        <w:rPr>
          <w:u w:val="single"/>
        </w:rPr>
      </w:pPr>
      <w:bookmarkStart w:id="26" w:name="_Toc320697781"/>
      <w:r>
        <w:t>Task 02: Partitioning Facts</w:t>
      </w:r>
      <w:bookmarkEnd w:id="26"/>
    </w:p>
    <w:p w:rsidR="004E6E31" w:rsidRDefault="004E6E31" w:rsidP="004E6E31">
      <w:pPr>
        <w:spacing w:line="276" w:lineRule="auto"/>
        <w:ind w:firstLine="720"/>
        <w:rPr>
          <w:b/>
          <w:u w:val="single"/>
        </w:rPr>
      </w:pPr>
    </w:p>
    <w:p w:rsidR="004E6E31" w:rsidRDefault="004E6E31" w:rsidP="004E6E31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partitioning Fact table that you create and describe on yours Solution Concept</w:t>
      </w:r>
    </w:p>
    <w:p w:rsidR="004E6E31" w:rsidRDefault="004E6E31" w:rsidP="004E6E31">
      <w:pPr>
        <w:spacing w:line="276" w:lineRule="auto"/>
        <w:ind w:firstLine="720"/>
      </w:pPr>
      <w:r>
        <w:t>Default partitioning scheme:</w:t>
      </w:r>
    </w:p>
    <w:p w:rsidR="004E6E31" w:rsidRDefault="004E6E31" w:rsidP="004E6E31">
      <w:pPr>
        <w:pStyle w:val="ListParagraph"/>
        <w:numPr>
          <w:ilvl w:val="0"/>
          <w:numId w:val="18"/>
        </w:numPr>
        <w:spacing w:line="276" w:lineRule="auto"/>
      </w:pPr>
      <w:r>
        <w:t xml:space="preserve">Range by </w:t>
      </w:r>
      <w:proofErr w:type="spellStart"/>
      <w:r>
        <w:t>Even_dt</w:t>
      </w:r>
      <w:proofErr w:type="spellEnd"/>
      <w:r>
        <w:t xml:space="preserve"> (Daily, Monthly …)</w:t>
      </w:r>
    </w:p>
    <w:p w:rsidR="004E6E31" w:rsidRDefault="004E6E31" w:rsidP="004E6E31">
      <w:pPr>
        <w:pStyle w:val="ListParagraph"/>
        <w:numPr>
          <w:ilvl w:val="0"/>
          <w:numId w:val="18"/>
        </w:numPr>
        <w:spacing w:line="276" w:lineRule="auto"/>
      </w:pPr>
      <w:r>
        <w:t>Hash by one of IDs (</w:t>
      </w:r>
      <w:r w:rsidR="00CA2A63">
        <w:t>4 Subpartitions</w:t>
      </w:r>
      <w:r>
        <w:t>)</w:t>
      </w:r>
    </w:p>
    <w:p w:rsidR="004B7D0C" w:rsidRDefault="004B7D0C" w:rsidP="004B7D0C">
      <w:pPr>
        <w:spacing w:line="276" w:lineRule="auto"/>
        <w:ind w:left="825"/>
      </w:pPr>
    </w:p>
    <w:p w:rsidR="004B7D0C" w:rsidRDefault="004B7D0C" w:rsidP="004B7D0C">
      <w:pPr>
        <w:tabs>
          <w:tab w:val="left" w:pos="2488"/>
        </w:tabs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PARTITIONING</w:t>
      </w:r>
    </w:p>
    <w:p w:rsidR="004B7D0C" w:rsidRDefault="004B7D0C" w:rsidP="004B7D0C">
      <w:p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The query execution speed, which works with fact table, can be increased with partitioning.</w:t>
      </w:r>
    </w:p>
    <w:p w:rsidR="004B7D0C" w:rsidRDefault="004B7D0C" w:rsidP="004B7D0C">
      <w:p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As business plan of the star is to show quickly the information about sales by channels and in section of time, so the composite partitioning should be done.</w:t>
      </w:r>
    </w:p>
    <w:p w:rsidR="004B7D0C" w:rsidRDefault="004B7D0C" w:rsidP="004B7D0C">
      <w:p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It will be used partitioning by quarters and every quarter will be partitioned by channels of sales. </w:t>
      </w:r>
    </w:p>
    <w:p w:rsidR="004B7D0C" w:rsidRDefault="004B7D0C" w:rsidP="004B7D0C">
      <w:pPr>
        <w:tabs>
          <w:tab w:val="left" w:pos="2488"/>
        </w:tabs>
        <w:rPr>
          <w:sz w:val="28"/>
          <w:szCs w:val="28"/>
        </w:rPr>
      </w:pPr>
    </w:p>
    <w:p w:rsidR="004B7D0C" w:rsidRDefault="004B7D0C" w:rsidP="004B7D0C">
      <w:p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 Range Partition by EVENT_ID. The sales are divided by quarters. </w:t>
      </w:r>
    </w:p>
    <w:p w:rsidR="004B7D0C" w:rsidRDefault="004B7D0C" w:rsidP="004B7D0C">
      <w:pPr>
        <w:tabs>
          <w:tab w:val="left" w:pos="2488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3191"/>
        <w:gridCol w:w="3191"/>
      </w:tblGrid>
      <w:tr w:rsidR="004B7D0C" w:rsidTr="00EF2A6A"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Quarter, number</w:t>
            </w:r>
          </w:p>
        </w:tc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date, dd/mm</w:t>
            </w:r>
          </w:p>
        </w:tc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date, dd/mm</w:t>
            </w:r>
          </w:p>
        </w:tc>
      </w:tr>
      <w:tr w:rsidR="004B7D0C" w:rsidTr="00EF2A6A"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01/01</w:t>
            </w:r>
          </w:p>
        </w:tc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31/03</w:t>
            </w:r>
          </w:p>
        </w:tc>
      </w:tr>
      <w:tr w:rsidR="004B7D0C" w:rsidTr="00EF2A6A"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01/04</w:t>
            </w:r>
          </w:p>
        </w:tc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30/06</w:t>
            </w:r>
          </w:p>
        </w:tc>
      </w:tr>
      <w:tr w:rsidR="004B7D0C" w:rsidTr="00EF2A6A"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01/07</w:t>
            </w:r>
          </w:p>
        </w:tc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30/09</w:t>
            </w:r>
          </w:p>
        </w:tc>
      </w:tr>
      <w:tr w:rsidR="004B7D0C" w:rsidTr="00EF2A6A"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01/10</w:t>
            </w:r>
          </w:p>
        </w:tc>
        <w:tc>
          <w:tcPr>
            <w:tcW w:w="3191" w:type="dxa"/>
          </w:tcPr>
          <w:p w:rsidR="004B7D0C" w:rsidRDefault="004B7D0C" w:rsidP="00EF2A6A">
            <w:pPr>
              <w:tabs>
                <w:tab w:val="left" w:pos="24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31/12</w:t>
            </w:r>
          </w:p>
        </w:tc>
      </w:tr>
    </w:tbl>
    <w:p w:rsidR="004B7D0C" w:rsidRDefault="004B7D0C" w:rsidP="004B7D0C">
      <w:pPr>
        <w:tabs>
          <w:tab w:val="left" w:pos="2488"/>
        </w:tabs>
        <w:rPr>
          <w:sz w:val="28"/>
          <w:szCs w:val="28"/>
        </w:rPr>
      </w:pPr>
    </w:p>
    <w:p w:rsidR="004B7D0C" w:rsidRDefault="004B7D0C" w:rsidP="004B7D0C">
      <w:pPr>
        <w:tabs>
          <w:tab w:val="left" w:pos="2488"/>
        </w:tabs>
        <w:rPr>
          <w:sz w:val="28"/>
          <w:szCs w:val="28"/>
        </w:rPr>
      </w:pPr>
    </w:p>
    <w:p w:rsidR="004B7D0C" w:rsidRDefault="004B7D0C" w:rsidP="004B7D0C">
      <w:p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Hash partition of every quarter by channels. Number of sub partitions is 4, because it should be the degree of 2 and because we have 6 channels.</w:t>
      </w:r>
    </w:p>
    <w:p w:rsidR="004B7D0C" w:rsidRDefault="004B7D0C" w:rsidP="004B7D0C">
      <w:pPr>
        <w:tabs>
          <w:tab w:val="left" w:pos="2488"/>
        </w:tabs>
        <w:rPr>
          <w:sz w:val="28"/>
          <w:szCs w:val="28"/>
        </w:rPr>
      </w:pPr>
    </w:p>
    <w:p w:rsidR="004B7D0C" w:rsidRDefault="004B7D0C" w:rsidP="004B7D0C">
      <w:p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The result table</w:t>
      </w:r>
    </w:p>
    <w:p w:rsidR="004B7D0C" w:rsidRDefault="004B7D0C" w:rsidP="004B7D0C">
      <w:pPr>
        <w:tabs>
          <w:tab w:val="left" w:pos="2488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5"/>
      </w:tblGrid>
      <w:tr w:rsidR="004B7D0C" w:rsidTr="00EF2A6A">
        <w:trPr>
          <w:trHeight w:val="62"/>
        </w:trPr>
        <w:tc>
          <w:tcPr>
            <w:tcW w:w="1914" w:type="dxa"/>
            <w:vMerge w:val="restart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  <w:p w:rsidR="004B7D0C" w:rsidRPr="00DE5C35" w:rsidRDefault="004B7D0C" w:rsidP="00EF2A6A">
            <w:pPr>
              <w:rPr>
                <w:sz w:val="28"/>
                <w:szCs w:val="28"/>
              </w:rPr>
            </w:pPr>
          </w:p>
          <w:p w:rsidR="004B7D0C" w:rsidRPr="00DE5C35" w:rsidRDefault="004B7D0C" w:rsidP="00EF2A6A">
            <w:pPr>
              <w:rPr>
                <w:sz w:val="28"/>
                <w:szCs w:val="28"/>
              </w:rPr>
            </w:pPr>
          </w:p>
          <w:p w:rsidR="004B7D0C" w:rsidRPr="00DE5C35" w:rsidRDefault="004B7D0C" w:rsidP="00EF2A6A">
            <w:pPr>
              <w:rPr>
                <w:sz w:val="28"/>
                <w:szCs w:val="28"/>
              </w:rPr>
            </w:pPr>
          </w:p>
          <w:p w:rsidR="004B7D0C" w:rsidRPr="00DE5C35" w:rsidRDefault="004B7D0C" w:rsidP="00EF2A6A">
            <w:pPr>
              <w:rPr>
                <w:sz w:val="28"/>
                <w:szCs w:val="28"/>
              </w:rPr>
            </w:pPr>
          </w:p>
          <w:p w:rsidR="004B7D0C" w:rsidRDefault="004B7D0C" w:rsidP="00EF2A6A">
            <w:pPr>
              <w:rPr>
                <w:sz w:val="28"/>
                <w:szCs w:val="28"/>
              </w:rPr>
            </w:pPr>
          </w:p>
          <w:p w:rsidR="004B7D0C" w:rsidRPr="00DE5C35" w:rsidRDefault="004B7D0C" w:rsidP="00EF2A6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Sales</w:t>
            </w:r>
          </w:p>
        </w:tc>
        <w:tc>
          <w:tcPr>
            <w:tcW w:w="1914" w:type="dxa"/>
            <w:vMerge w:val="restart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  <w:p w:rsidR="004B7D0C" w:rsidRDefault="004B7D0C" w:rsidP="00EF2A6A">
            <w:pPr>
              <w:rPr>
                <w:sz w:val="28"/>
                <w:szCs w:val="28"/>
              </w:rPr>
            </w:pPr>
          </w:p>
          <w:p w:rsidR="004B7D0C" w:rsidRPr="00DE5C35" w:rsidRDefault="004B7D0C" w:rsidP="00EF2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 1</w:t>
            </w:r>
          </w:p>
        </w:tc>
        <w:tc>
          <w:tcPr>
            <w:tcW w:w="1914" w:type="dxa"/>
            <w:vMerge w:val="restart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Hash_1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facts</w:t>
            </w:r>
          </w:p>
        </w:tc>
      </w:tr>
      <w:tr w:rsidR="004B7D0C" w:rsidTr="00EF2A6A">
        <w:trPr>
          <w:trHeight w:val="60"/>
        </w:trPr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facts</w:t>
            </w:r>
          </w:p>
        </w:tc>
      </w:tr>
      <w:tr w:rsidR="004B7D0C" w:rsidTr="00EF2A6A">
        <w:trPr>
          <w:trHeight w:val="252"/>
        </w:trPr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facts</w:t>
            </w:r>
          </w:p>
        </w:tc>
      </w:tr>
      <w:tr w:rsidR="004B7D0C" w:rsidTr="00EF2A6A">
        <w:trPr>
          <w:trHeight w:val="72"/>
        </w:trPr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Hash_2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….</w:t>
            </w: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Hash_3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Hash_4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 w:val="restart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  <w:p w:rsidR="004B7D0C" w:rsidRDefault="004B7D0C" w:rsidP="00EF2A6A">
            <w:pPr>
              <w:rPr>
                <w:sz w:val="28"/>
                <w:szCs w:val="28"/>
              </w:rPr>
            </w:pPr>
          </w:p>
          <w:p w:rsidR="004B7D0C" w:rsidRPr="00DE5C35" w:rsidRDefault="004B7D0C" w:rsidP="00EF2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 2</w:t>
            </w: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Hash_1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Hash_2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Hash_3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Hash_4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 w:val="restart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  <w:p w:rsidR="004B7D0C" w:rsidRDefault="004B7D0C" w:rsidP="00EF2A6A">
            <w:pPr>
              <w:rPr>
                <w:sz w:val="28"/>
                <w:szCs w:val="28"/>
              </w:rPr>
            </w:pPr>
          </w:p>
          <w:p w:rsidR="004B7D0C" w:rsidRPr="00DE5C35" w:rsidRDefault="004B7D0C" w:rsidP="00EF2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 3</w:t>
            </w: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Hash_1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Hash_2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Hash_3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Hash_4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 w:val="restart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  <w:p w:rsidR="004B7D0C" w:rsidRDefault="004B7D0C" w:rsidP="00EF2A6A">
            <w:pPr>
              <w:rPr>
                <w:sz w:val="28"/>
                <w:szCs w:val="28"/>
              </w:rPr>
            </w:pPr>
          </w:p>
          <w:p w:rsidR="004B7D0C" w:rsidRPr="00DE5C35" w:rsidRDefault="004B7D0C" w:rsidP="00EF2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 4</w:t>
            </w: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Hash_1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Hash_2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Hash_3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  <w:tr w:rsidR="004B7D0C" w:rsidTr="00EF2A6A"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Hash_4</w:t>
            </w:r>
          </w:p>
        </w:tc>
        <w:tc>
          <w:tcPr>
            <w:tcW w:w="1915" w:type="dxa"/>
          </w:tcPr>
          <w:p w:rsidR="004B7D0C" w:rsidRDefault="004B7D0C" w:rsidP="00EF2A6A">
            <w:pPr>
              <w:tabs>
                <w:tab w:val="left" w:pos="2488"/>
              </w:tabs>
              <w:rPr>
                <w:sz w:val="28"/>
                <w:szCs w:val="28"/>
              </w:rPr>
            </w:pPr>
          </w:p>
        </w:tc>
      </w:tr>
    </w:tbl>
    <w:p w:rsidR="004E6E31" w:rsidRDefault="004E6E31" w:rsidP="004B7D0C">
      <w:pPr>
        <w:tabs>
          <w:tab w:val="left" w:pos="1221"/>
        </w:tabs>
        <w:spacing w:line="276" w:lineRule="auto"/>
      </w:pPr>
    </w:p>
    <w:p w:rsidR="004E6E31" w:rsidRDefault="004E6E31" w:rsidP="004E6E31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4E6E31" w:rsidRDefault="004E6E31" w:rsidP="004E6E31">
      <w:pPr>
        <w:pStyle w:val="ListParagraph"/>
      </w:pPr>
    </w:p>
    <w:p w:rsidR="004E6E31" w:rsidRDefault="004E6E31" w:rsidP="004E6E31">
      <w:pPr>
        <w:pStyle w:val="ListParagraph"/>
        <w:numPr>
          <w:ilvl w:val="0"/>
          <w:numId w:val="18"/>
        </w:numPr>
        <w:spacing w:line="276" w:lineRule="auto"/>
        <w:ind w:left="1395"/>
      </w:pPr>
      <w:r>
        <w:t>Add chapter to Solution Concept describing Partitioning rules on Fact Tables.</w:t>
      </w:r>
    </w:p>
    <w:p w:rsidR="004E6E31" w:rsidRDefault="004E6E31" w:rsidP="004E6E31">
      <w:pPr>
        <w:pStyle w:val="ListParagraph"/>
        <w:numPr>
          <w:ilvl w:val="0"/>
          <w:numId w:val="18"/>
        </w:numPr>
        <w:spacing w:line="276" w:lineRule="auto"/>
        <w:ind w:left="1395"/>
      </w:pPr>
      <w:r>
        <w:t>Change Creation Script for Fact Table.</w:t>
      </w:r>
    </w:p>
    <w:p w:rsidR="004E6E31" w:rsidRPr="004B7D0C" w:rsidRDefault="004B7D0C" w:rsidP="004B7D0C">
      <w:pPr>
        <w:rPr>
          <w:sz w:val="28"/>
          <w:szCs w:val="28"/>
        </w:rPr>
      </w:pPr>
      <w:r>
        <w:rPr>
          <w:sz w:val="28"/>
          <w:szCs w:val="28"/>
        </w:rPr>
        <w:t>Script is saved into txt file.</w:t>
      </w:r>
      <w:bookmarkStart w:id="27" w:name="_GoBack"/>
      <w:bookmarkEnd w:id="27"/>
    </w:p>
    <w:sectPr w:rsidR="004E6E31" w:rsidRPr="004B7D0C" w:rsidSect="003D1F2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17F" w:rsidRDefault="00F9717F">
      <w:r>
        <w:separator/>
      </w:r>
    </w:p>
  </w:endnote>
  <w:endnote w:type="continuationSeparator" w:id="0">
    <w:p w:rsidR="00F9717F" w:rsidRDefault="00F9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9B2E95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4B7D0C">
            <w:rPr>
              <w:noProof/>
            </w:rPr>
            <w:t>5</w:t>
          </w:r>
          <w:r w:rsidRPr="002F5D7B">
            <w:fldChar w:fldCharType="end"/>
          </w:r>
          <w:r w:rsidRPr="002F5D7B">
            <w:t>/</w:t>
          </w:r>
          <w:r w:rsidRPr="002F5D7B">
            <w:fldChar w:fldCharType="begin"/>
          </w:r>
          <w:r w:rsidRPr="002F5D7B">
            <w:instrText xml:space="preserve"> NUMPAGES </w:instrText>
          </w:r>
          <w:r w:rsidRPr="002F5D7B">
            <w:fldChar w:fldCharType="separate"/>
          </w:r>
          <w:r w:rsidR="004B7D0C">
            <w:rPr>
              <w:noProof/>
            </w:rPr>
            <w:t>8</w:t>
          </w:r>
          <w:r w:rsidRPr="002F5D7B"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9B2E95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4B7D0C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Pr="002F5D7B">
            <w:fldChar w:fldCharType="begin"/>
          </w:r>
          <w:r w:rsidRPr="002F5D7B">
            <w:instrText xml:space="preserve"> NUMPAGES </w:instrText>
          </w:r>
          <w:r w:rsidRPr="002F5D7B">
            <w:fldChar w:fldCharType="separate"/>
          </w:r>
          <w:r w:rsidR="004B7D0C">
            <w:rPr>
              <w:noProof/>
            </w:rPr>
            <w:t>10</w:t>
          </w:r>
          <w:r w:rsidRPr="002F5D7B"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17F" w:rsidRDefault="00F9717F">
      <w:r>
        <w:separator/>
      </w:r>
    </w:p>
  </w:footnote>
  <w:footnote w:type="continuationSeparator" w:id="0">
    <w:p w:rsidR="00F9717F" w:rsidRDefault="00F97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AC1E61">
            <w:rPr>
              <w:b/>
            </w:rPr>
            <w:t>MTN.*NIX.07 Labs - Partitioning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AC1E61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9B2E95">
            <w:rPr>
              <w:noProof/>
              <w:sz w:val="16"/>
              <w:szCs w:val="16"/>
            </w:rPr>
            <w:t>28-Mar-2012 11:42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AC1E61">
            <w:rPr>
              <w:b/>
            </w:rPr>
            <w:t>MTN.*NIX.07 Labs - Partitioning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AC1E61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9B2E95">
            <w:rPr>
              <w:noProof/>
              <w:sz w:val="16"/>
              <w:szCs w:val="16"/>
            </w:rPr>
            <w:t>28-Mar-2012 11:42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1DC62CC"/>
    <w:multiLevelType w:val="hybridMultilevel"/>
    <w:tmpl w:val="7ADEFF8C"/>
    <w:lvl w:ilvl="0" w:tplc="77DE21F4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0"/>
  </w:num>
  <w:num w:numId="16">
    <w:abstractNumId w:val="15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61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2E12"/>
    <w:rsid w:val="00171785"/>
    <w:rsid w:val="00173FBC"/>
    <w:rsid w:val="001B6B1E"/>
    <w:rsid w:val="001D47B8"/>
    <w:rsid w:val="002154C4"/>
    <w:rsid w:val="00222DC3"/>
    <w:rsid w:val="00235712"/>
    <w:rsid w:val="00240499"/>
    <w:rsid w:val="00260465"/>
    <w:rsid w:val="0027273F"/>
    <w:rsid w:val="00276374"/>
    <w:rsid w:val="00286611"/>
    <w:rsid w:val="002A713E"/>
    <w:rsid w:val="002F14E8"/>
    <w:rsid w:val="002F5D7B"/>
    <w:rsid w:val="00331A15"/>
    <w:rsid w:val="0033495D"/>
    <w:rsid w:val="003438DB"/>
    <w:rsid w:val="003609E8"/>
    <w:rsid w:val="00383ABB"/>
    <w:rsid w:val="00386A51"/>
    <w:rsid w:val="0038754C"/>
    <w:rsid w:val="00390335"/>
    <w:rsid w:val="00394781"/>
    <w:rsid w:val="003B0471"/>
    <w:rsid w:val="003C425E"/>
    <w:rsid w:val="003D1F28"/>
    <w:rsid w:val="003E41E7"/>
    <w:rsid w:val="003F7F40"/>
    <w:rsid w:val="00400831"/>
    <w:rsid w:val="00410D49"/>
    <w:rsid w:val="00432D54"/>
    <w:rsid w:val="00434841"/>
    <w:rsid w:val="00436E40"/>
    <w:rsid w:val="004574C7"/>
    <w:rsid w:val="00462746"/>
    <w:rsid w:val="004A49EF"/>
    <w:rsid w:val="004B4D2A"/>
    <w:rsid w:val="004B7D0C"/>
    <w:rsid w:val="004C2F82"/>
    <w:rsid w:val="004D29BE"/>
    <w:rsid w:val="004E22A3"/>
    <w:rsid w:val="004E6E31"/>
    <w:rsid w:val="0052662C"/>
    <w:rsid w:val="005400E3"/>
    <w:rsid w:val="00557725"/>
    <w:rsid w:val="0057115C"/>
    <w:rsid w:val="005731ED"/>
    <w:rsid w:val="005732B5"/>
    <w:rsid w:val="00593E6E"/>
    <w:rsid w:val="005A2132"/>
    <w:rsid w:val="005B0994"/>
    <w:rsid w:val="005C0966"/>
    <w:rsid w:val="005E56AF"/>
    <w:rsid w:val="0060532A"/>
    <w:rsid w:val="00617320"/>
    <w:rsid w:val="0065035F"/>
    <w:rsid w:val="0068062E"/>
    <w:rsid w:val="00686BAB"/>
    <w:rsid w:val="006A77BC"/>
    <w:rsid w:val="006A7D8E"/>
    <w:rsid w:val="006C1100"/>
    <w:rsid w:val="006C5085"/>
    <w:rsid w:val="006D5D58"/>
    <w:rsid w:val="006F37C1"/>
    <w:rsid w:val="007124C3"/>
    <w:rsid w:val="00722227"/>
    <w:rsid w:val="0072682A"/>
    <w:rsid w:val="00750BDF"/>
    <w:rsid w:val="00750CA7"/>
    <w:rsid w:val="007564BF"/>
    <w:rsid w:val="0075737B"/>
    <w:rsid w:val="007725B7"/>
    <w:rsid w:val="0077510E"/>
    <w:rsid w:val="00784FDD"/>
    <w:rsid w:val="00790075"/>
    <w:rsid w:val="007A740E"/>
    <w:rsid w:val="007C4117"/>
    <w:rsid w:val="007F026A"/>
    <w:rsid w:val="00820129"/>
    <w:rsid w:val="008237F4"/>
    <w:rsid w:val="00827DE8"/>
    <w:rsid w:val="008450FB"/>
    <w:rsid w:val="00851356"/>
    <w:rsid w:val="00865767"/>
    <w:rsid w:val="008944A4"/>
    <w:rsid w:val="008A16D2"/>
    <w:rsid w:val="008A16D3"/>
    <w:rsid w:val="008A31BA"/>
    <w:rsid w:val="008B3B7F"/>
    <w:rsid w:val="008D4230"/>
    <w:rsid w:val="008D4768"/>
    <w:rsid w:val="008D7C03"/>
    <w:rsid w:val="008E5E15"/>
    <w:rsid w:val="00932D17"/>
    <w:rsid w:val="00964F64"/>
    <w:rsid w:val="009B2E95"/>
    <w:rsid w:val="00A30247"/>
    <w:rsid w:val="00A34D25"/>
    <w:rsid w:val="00A37131"/>
    <w:rsid w:val="00A530F0"/>
    <w:rsid w:val="00A622A2"/>
    <w:rsid w:val="00A64387"/>
    <w:rsid w:val="00A667E6"/>
    <w:rsid w:val="00A83F89"/>
    <w:rsid w:val="00A84A8A"/>
    <w:rsid w:val="00A854F6"/>
    <w:rsid w:val="00A9495A"/>
    <w:rsid w:val="00AC1E61"/>
    <w:rsid w:val="00AC5A33"/>
    <w:rsid w:val="00AD5D01"/>
    <w:rsid w:val="00AE4F98"/>
    <w:rsid w:val="00AF72D5"/>
    <w:rsid w:val="00AF77D0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560"/>
    <w:rsid w:val="00C03F50"/>
    <w:rsid w:val="00C04907"/>
    <w:rsid w:val="00C10BC9"/>
    <w:rsid w:val="00C21975"/>
    <w:rsid w:val="00C24B71"/>
    <w:rsid w:val="00C31FEE"/>
    <w:rsid w:val="00C3363B"/>
    <w:rsid w:val="00C33A10"/>
    <w:rsid w:val="00C63011"/>
    <w:rsid w:val="00C70F22"/>
    <w:rsid w:val="00C83E7F"/>
    <w:rsid w:val="00C90F18"/>
    <w:rsid w:val="00C922B5"/>
    <w:rsid w:val="00CA2A63"/>
    <w:rsid w:val="00CA2A71"/>
    <w:rsid w:val="00CB16E7"/>
    <w:rsid w:val="00CD185B"/>
    <w:rsid w:val="00D454F0"/>
    <w:rsid w:val="00D639FE"/>
    <w:rsid w:val="00D67AEF"/>
    <w:rsid w:val="00D86536"/>
    <w:rsid w:val="00DB4FF2"/>
    <w:rsid w:val="00DE4E52"/>
    <w:rsid w:val="00E44576"/>
    <w:rsid w:val="00E74234"/>
    <w:rsid w:val="00E8459E"/>
    <w:rsid w:val="00E903AC"/>
    <w:rsid w:val="00EC295B"/>
    <w:rsid w:val="00EC462D"/>
    <w:rsid w:val="00EE5CC2"/>
    <w:rsid w:val="00F00698"/>
    <w:rsid w:val="00F06C91"/>
    <w:rsid w:val="00F26FE7"/>
    <w:rsid w:val="00F6260A"/>
    <w:rsid w:val="00F9679B"/>
    <w:rsid w:val="00F9717F"/>
    <w:rsid w:val="00FD4479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D4479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FD4479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FD4479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D4479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FD4479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FD4479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28359_01/server.111/b32024/part_admin.htm" TargetMode="External"/><Relationship Id="rId13" Type="http://schemas.openxmlformats.org/officeDocument/2006/relationships/hyperlink" Target="http://docs.oracle.com/cd/B28359_01/server.111/b32024/part_admin.htm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docs.oracle.com/cd/B28359_01/server.111/b32024/part_admin.ht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cd/B28359_01/server.111/b32024/part_admin.htm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http://docs.oracle.com/cd/B28359_01/server.111/b32024/part_admin.htm" TargetMode="External"/><Relationship Id="rId19" Type="http://schemas.openxmlformats.org/officeDocument/2006/relationships/image" Target="media/image5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docs.oracle.com/cd/B28359_01/server.111/b32024/part_admin.htm" TargetMode="External"/><Relationship Id="rId14" Type="http://schemas.openxmlformats.org/officeDocument/2006/relationships/hyperlink" Target="http://docs.oracle.com/cd/B28359_01/server.111/b32024/part_admin.htm" TargetMode="External"/><Relationship Id="rId22" Type="http://schemas.openxmlformats.org/officeDocument/2006/relationships/image" Target="media/image8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ropbox\Epam%20Labs\Module%206%20-%20Oracle%20database.%20Introduction%20to%20Data%20Warehousing\Topic%2009%20-%20Partitioning\MTN.NIX.07.Oracle%20DB.DWH_labwork09_Partitioning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MTN.NIX.07.Oracle DB.DWH_labwork09_Partitioning.docx.dot</Template>
  <TotalTime>29</TotalTime>
  <Pages>8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MTN.*NIX.07 Labs - Partitioning</vt:lpstr>
    </vt:vector>
  </TitlesOfParts>
  <Company>EPAM Systems, RD Dep.</Company>
  <LinksUpToDate>false</LinksUpToDate>
  <CharactersWithSpaces>4530</CharactersWithSpaces>
  <SharedDoc>false</SharedDoc>
  <HLinks>
    <vt:vector size="12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_Toc315765220</vt:lpwstr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Partitioning</dc:title>
  <dc:subject>Resource Department Dep.</dc:subject>
  <dc:creator>Kiryl Bucha</dc:creator>
  <cp:lastModifiedBy>Andrei Barkouski</cp:lastModifiedBy>
  <cp:revision>3</cp:revision>
  <cp:lastPrinted>2005-01-28T11:27:00Z</cp:lastPrinted>
  <dcterms:created xsi:type="dcterms:W3CDTF">2012-03-29T15:15:00Z</dcterms:created>
  <dcterms:modified xsi:type="dcterms:W3CDTF">2012-03-29T16:35:00Z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